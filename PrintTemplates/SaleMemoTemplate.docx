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ayoutTable"/>
        <w:tblW w:w="5000" w:type="pct"/>
        <w:tblInd w:w="180" w:type="dxa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5262"/>
        <w:gridCol w:w="1689"/>
      </w:tblGrid>
      <w:tr w:rsidR="007131D1" w:rsidRPr="006A30F6" w:rsidTr="00776C9B">
        <w:trPr>
          <w:trHeight w:val="1260"/>
        </w:trPr>
        <w:tc>
          <w:tcPr>
            <w:tcW w:w="3785" w:type="pct"/>
            <w:vAlign w:val="bottom"/>
          </w:tcPr>
          <w:sdt>
            <w:sdtPr>
              <w:rPr>
                <w:rFonts w:ascii="Segoe UI" w:hAnsi="Segoe UI" w:cs="Segoe UI"/>
                <w:sz w:val="28"/>
              </w:rPr>
              <w:alias w:val="Company"/>
              <w:tag w:val=""/>
              <w:id w:val="217645191"/>
              <w:placeholder>
                <w:docPart w:val="29F8694E67294CDEAA1C55FD6CCCAD69"/>
              </w:placeholder>
              <w:temporary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7131D1" w:rsidRPr="006A30F6" w:rsidRDefault="008A670B">
                <w:pPr>
                  <w:pStyle w:val="Name"/>
                  <w:spacing w:after="60"/>
                  <w:rPr>
                    <w:rFonts w:ascii="Segoe UI" w:hAnsi="Segoe UI" w:cs="Segoe UI"/>
                    <w:sz w:val="28"/>
                  </w:rPr>
                </w:pPr>
                <w:r w:rsidRPr="006A30F6">
                  <w:rPr>
                    <w:rFonts w:ascii="Segoe UI" w:hAnsi="Segoe UI" w:cs="Segoe UI"/>
                    <w:sz w:val="28"/>
                  </w:rPr>
                  <w:t>[Company]</w:t>
                </w:r>
              </w:p>
            </w:sdtContent>
          </w:sdt>
          <w:p w:rsidR="007131D1" w:rsidRPr="006A30F6" w:rsidRDefault="006A30F6">
            <w:pPr>
              <w:pStyle w:val="NoSpacing"/>
              <w:rPr>
                <w:rFonts w:ascii="Segoe UI" w:hAnsi="Segoe UI" w:cs="Segoe UI"/>
                <w:sz w:val="16"/>
              </w:rPr>
            </w:pPr>
            <w:r w:rsidRPr="006A30F6">
              <w:rPr>
                <w:rFonts w:ascii="Segoe UI" w:hAnsi="Segoe UI" w:cs="Segoe UI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leftMargin">
                        <wp:posOffset>-475615</wp:posOffset>
                      </wp:positionH>
                      <wp:positionV relativeFrom="margin">
                        <wp:posOffset>0</wp:posOffset>
                      </wp:positionV>
                      <wp:extent cx="658495" cy="4978400"/>
                      <wp:effectExtent l="0" t="0" r="0" b="0"/>
                      <wp:wrapNone/>
                      <wp:docPr id="2" name="Text Box 2" descr="Document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495" cy="4978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31D1" w:rsidRPr="00D61EFA" w:rsidRDefault="008A670B">
                                  <w:pPr>
                                    <w:pStyle w:val="Title"/>
                                    <w:rPr>
                                      <w:rFonts w:ascii="Roboto Slab" w:hAnsi="Roboto Slab"/>
                                      <w:sz w:val="48"/>
                                    </w:rPr>
                                  </w:pPr>
                                  <w:r w:rsidRPr="00D61EFA">
                                    <w:rPr>
                                      <w:rFonts w:ascii="Roboto Slab" w:hAnsi="Roboto Slab"/>
                                      <w:sz w:val="48"/>
                                    </w:rPr>
                                    <w:t xml:space="preserve">Invoice </w:t>
                                  </w:r>
                                  <w:sdt>
                                    <w:sdtPr>
                                      <w:rPr>
                                        <w:rStyle w:val="Strong"/>
                                        <w:rFonts w:ascii="Roboto Slab" w:hAnsi="Roboto Slab"/>
                                        <w:sz w:val="48"/>
                                      </w:rPr>
                                      <w:id w:val="-735859689"/>
                                      <w:placeholder>
                                        <w:docPart w:val="060A50BAC18442E693CD86C8334B75FA"/>
                                      </w:placeholder>
                                      <w:temporary/>
                                      <w:showingPlcHdr/>
                                      <w15:appearance w15:val="hidden"/>
                                      <w:text/>
                                    </w:sdtPr>
                                    <w:sdtEndPr>
                                      <w:rPr>
                                        <w:rStyle w:val="DefaultParagraphFont"/>
                                        <w:color w:val="4C483D" w:themeColor="text2"/>
                                      </w:rPr>
                                    </w:sdtEndPr>
                                    <w:sdtContent>
                                      <w:r w:rsidRPr="00D61EFA">
                                        <w:rPr>
                                          <w:rStyle w:val="Strong"/>
                                          <w:rFonts w:ascii="Roboto Slab" w:hAnsi="Roboto Slab"/>
                                          <w:sz w:val="48"/>
                                        </w:rPr>
                                        <w:t>[0000]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alt="Document title" style="position:absolute;left:0;text-align:left;margin-left:-37.45pt;margin-top:0;width:51.85pt;height:392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" filled="f" stroked="f" strokeweight=".5pt">
                      <v:textbox style="layout-flow:vertical;mso-layout-flow-alt:bottom-to-top" inset="0,14.4pt,18pt">
                        <w:txbxContent>
                          <w:p w:rsidR="007131D1" w:rsidRPr="00D61EFA" w:rsidRDefault="008A670B">
                            <w:pPr>
                              <w:pStyle w:val="Title"/>
                              <w:rPr>
                                <w:rFonts w:ascii="Roboto Slab" w:hAnsi="Roboto Slab"/>
                                <w:sz w:val="48"/>
                              </w:rPr>
                            </w:pPr>
                            <w:r w:rsidRPr="00D61EFA">
                              <w:rPr>
                                <w:rFonts w:ascii="Roboto Slab" w:hAnsi="Roboto Slab"/>
                                <w:sz w:val="48"/>
                              </w:rPr>
                              <w:t xml:space="preserve">Invoice </w:t>
                            </w:r>
                            <w:sdt>
                              <w:sdtPr>
                                <w:rPr>
                                  <w:rStyle w:val="Strong"/>
                                  <w:rFonts w:ascii="Roboto Slab" w:hAnsi="Roboto Slab"/>
                                  <w:sz w:val="48"/>
                                </w:rPr>
                                <w:id w:val="-735859689"/>
                                <w:placeholder>
                                  <w:docPart w:val="060A50BAC18442E693CD86C8334B75FA"/>
                                </w:placeholder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EndPr>
                                <w:rPr>
                                  <w:rStyle w:val="DefaultParagraphFont"/>
                                  <w:color w:val="4C483D" w:themeColor="text2"/>
                                </w:rPr>
                              </w:sdtEndPr>
                              <w:sdtContent>
                                <w:r w:rsidRPr="00D61EFA">
                                  <w:rPr>
                                    <w:rStyle w:val="Strong"/>
                                    <w:rFonts w:ascii="Roboto Slab" w:hAnsi="Roboto Slab"/>
                                    <w:sz w:val="48"/>
                                  </w:rPr>
                                  <w:t>[0000]</w:t>
                                </w:r>
                              </w:sdtContent>
                            </w:sdt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sdt>
              <w:sdtPr>
                <w:rPr>
                  <w:rFonts w:ascii="Segoe UI" w:hAnsi="Segoe UI" w:cs="Segoe UI"/>
                  <w:sz w:val="16"/>
                </w:rPr>
                <w:alias w:val="Street Address"/>
                <w:tag w:val="Street Address"/>
                <w:id w:val="1415969137"/>
                <w:placeholder>
                  <w:docPart w:val="7BA5251A7BA84C65BF92A9C36566CBBD"/>
                </w:placeholder>
                <w:temporary/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A670B" w:rsidRPr="006A30F6">
                  <w:rPr>
                    <w:rFonts w:ascii="Segoe UI" w:hAnsi="Segoe UI" w:cs="Segoe UI"/>
                    <w:sz w:val="16"/>
                  </w:rPr>
                  <w:t>[Street Address, City, ST ZIP Code]</w:t>
                </w:r>
              </w:sdtContent>
            </w:sdt>
          </w:p>
        </w:tc>
        <w:tc>
          <w:tcPr>
            <w:tcW w:w="1215" w:type="pct"/>
            <w:vAlign w:val="bottom"/>
          </w:tcPr>
          <w:p w:rsidR="007131D1" w:rsidRPr="006A30F6" w:rsidRDefault="008A670B">
            <w:pPr>
              <w:pStyle w:val="NoSpacing"/>
              <w:rPr>
                <w:rFonts w:ascii="Segoe UI" w:hAnsi="Segoe UI" w:cs="Segoe UI"/>
                <w:sz w:val="16"/>
              </w:rPr>
            </w:pPr>
            <w:r w:rsidRPr="006A30F6">
              <w:rPr>
                <w:rFonts w:ascii="Segoe UI" w:hAnsi="Segoe UI" w:cs="Segoe UI"/>
                <w:noProof/>
                <w:sz w:val="16"/>
              </w:rPr>
              <w:drawing>
                <wp:inline distT="0" distB="0" distL="0" distR="0">
                  <wp:extent cx="685800" cy="329184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31D1" w:rsidRPr="006A30F6" w:rsidRDefault="007131D1">
      <w:pPr>
        <w:pStyle w:val="TableSpace"/>
        <w:rPr>
          <w:rFonts w:ascii="Segoe UI" w:hAnsi="Segoe UI" w:cs="Segoe UI"/>
          <w:sz w:val="2"/>
        </w:rPr>
      </w:pPr>
    </w:p>
    <w:tbl>
      <w:tblPr>
        <w:tblStyle w:val="LayoutTable"/>
        <w:tblW w:w="5000" w:type="pct"/>
        <w:tblInd w:w="180" w:type="dxa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058"/>
        <w:gridCol w:w="4893"/>
      </w:tblGrid>
      <w:tr w:rsidR="00D61EFA" w:rsidRPr="006A30F6" w:rsidTr="00D61EFA">
        <w:tc>
          <w:tcPr>
            <w:tcW w:w="2076" w:type="dxa"/>
            <w:vAlign w:val="bottom"/>
          </w:tcPr>
          <w:p w:rsidR="00D61EFA" w:rsidRPr="006A30F6" w:rsidRDefault="00D61EFA" w:rsidP="006A30F6">
            <w:pPr>
              <w:pStyle w:val="InvoiceHeading"/>
              <w:spacing w:after="60"/>
              <w:ind w:left="630" w:hanging="486"/>
              <w:rPr>
                <w:rFonts w:ascii="Segoe UI" w:hAnsi="Segoe UI" w:cs="Segoe UI"/>
                <w:sz w:val="16"/>
              </w:rPr>
            </w:pPr>
            <w:r w:rsidRPr="006A30F6">
              <w:rPr>
                <w:rFonts w:ascii="Segoe UI" w:hAnsi="Segoe UI" w:cs="Segoe UI"/>
                <w:sz w:val="16"/>
              </w:rPr>
              <w:t>Date</w:t>
            </w:r>
          </w:p>
        </w:tc>
        <w:tc>
          <w:tcPr>
            <w:tcW w:w="4944" w:type="dxa"/>
            <w:vAlign w:val="bottom"/>
          </w:tcPr>
          <w:p w:rsidR="00D61EFA" w:rsidRPr="006A30F6" w:rsidRDefault="00D61EFA">
            <w:pPr>
              <w:pStyle w:val="InvoiceHeading"/>
              <w:spacing w:after="60"/>
              <w:rPr>
                <w:rFonts w:ascii="Segoe UI" w:hAnsi="Segoe UI" w:cs="Segoe UI"/>
                <w:sz w:val="16"/>
              </w:rPr>
            </w:pPr>
            <w:r>
              <w:rPr>
                <w:rFonts w:ascii="Segoe UI" w:hAnsi="Segoe UI" w:cs="Segoe UI"/>
                <w:sz w:val="16"/>
              </w:rPr>
              <w:t>Customer Information</w:t>
            </w:r>
          </w:p>
        </w:tc>
      </w:tr>
      <w:tr w:rsidR="00D61EFA" w:rsidRPr="006A30F6" w:rsidTr="00776C9B">
        <w:trPr>
          <w:trHeight w:val="666"/>
        </w:trPr>
        <w:sdt>
          <w:sdtPr>
            <w:rPr>
              <w:rFonts w:ascii="Segoe UI" w:hAnsi="Segoe UI" w:cs="Segoe UI"/>
              <w:sz w:val="16"/>
            </w:rPr>
            <w:id w:val="-1843920489"/>
            <w:placeholder>
              <w:docPart w:val="68BB356C5B3E482CAC6C5CF24F50EA31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076" w:type="dxa"/>
                <w:tcMar>
                  <w:bottom w:w="360" w:type="dxa"/>
                </w:tcMar>
              </w:tcPr>
              <w:p w:rsidR="00D61EFA" w:rsidRPr="006A30F6" w:rsidRDefault="00D61EFA">
                <w:pPr>
                  <w:pStyle w:val="NoSpacing"/>
                  <w:rPr>
                    <w:rFonts w:ascii="Segoe UI" w:hAnsi="Segoe UI" w:cs="Segoe UI"/>
                    <w:sz w:val="16"/>
                  </w:rPr>
                </w:pPr>
                <w:r w:rsidRPr="006A30F6">
                  <w:rPr>
                    <w:rFonts w:ascii="Segoe UI" w:hAnsi="Segoe UI" w:cs="Segoe UI"/>
                    <w:sz w:val="16"/>
                  </w:rPr>
                  <w:t>[Click to select date]</w:t>
                </w:r>
              </w:p>
            </w:tc>
          </w:sdtContent>
        </w:sdt>
        <w:tc>
          <w:tcPr>
            <w:tcW w:w="4944" w:type="dxa"/>
            <w:tcMar>
              <w:bottom w:w="360" w:type="dxa"/>
            </w:tcMar>
          </w:tcPr>
          <w:p w:rsidR="00D61EFA" w:rsidRPr="006A30F6" w:rsidRDefault="00D61EFA">
            <w:pPr>
              <w:pStyle w:val="NoSpacing"/>
              <w:rPr>
                <w:rFonts w:ascii="Segoe UI" w:hAnsi="Segoe UI" w:cs="Segoe UI"/>
                <w:sz w:val="16"/>
              </w:rPr>
            </w:pPr>
            <w:sdt>
              <w:sdtPr>
                <w:rPr>
                  <w:rFonts w:ascii="Segoe UI" w:hAnsi="Segoe UI" w:cs="Segoe UI"/>
                  <w:sz w:val="16"/>
                </w:rPr>
                <w:id w:val="-190845037"/>
                <w:placeholder>
                  <w:docPart w:val="D5D4CF326DC44B97ABEDB3449DFBBBA0"/>
                </w:placeholder>
                <w:temporary/>
                <w:showingPlcHdr/>
                <w15:appearance w15:val="hidden"/>
                <w:text w:multiLine="1"/>
              </w:sdtPr>
              <w:sdtContent>
                <w:r w:rsidRPr="006A30F6">
                  <w:rPr>
                    <w:rFonts w:ascii="Segoe UI" w:hAnsi="Segoe UI" w:cs="Segoe UI"/>
                    <w:sz w:val="16"/>
                  </w:rPr>
                  <w:t>[Name]</w:t>
                </w:r>
                <w:r w:rsidRPr="006A30F6">
                  <w:rPr>
                    <w:rFonts w:ascii="Segoe UI" w:hAnsi="Segoe UI" w:cs="Segoe UI"/>
                    <w:sz w:val="16"/>
                  </w:rPr>
                  <w:br/>
                  <w:t>[Address]</w:t>
                </w:r>
                <w:r w:rsidRPr="006A30F6">
                  <w:rPr>
                    <w:rFonts w:ascii="Segoe UI" w:hAnsi="Segoe UI" w:cs="Segoe UI"/>
                    <w:sz w:val="16"/>
                  </w:rPr>
                  <w:br/>
                  <w:t>[City, ST  ZIP Code]</w:t>
                </w:r>
              </w:sdtContent>
            </w:sdt>
          </w:p>
        </w:tc>
      </w:tr>
    </w:tbl>
    <w:p w:rsidR="007131D1" w:rsidRPr="006A30F6" w:rsidRDefault="007131D1" w:rsidP="006A30F6">
      <w:pPr>
        <w:pStyle w:val="InvoiceText"/>
        <w:spacing w:after="0"/>
        <w:ind w:left="0"/>
        <w:rPr>
          <w:rFonts w:ascii="Segoe UI" w:hAnsi="Segoe UI" w:cs="Segoe UI"/>
          <w:sz w:val="16"/>
        </w:rPr>
      </w:pPr>
    </w:p>
    <w:tbl>
      <w:tblPr>
        <w:tblStyle w:val="ListTable4-Accent1"/>
        <w:tblW w:w="5000" w:type="pct"/>
        <w:tblInd w:w="175" w:type="dxa"/>
        <w:tblCellMar>
          <w:left w:w="14" w:type="dxa"/>
          <w:right w:w="14" w:type="dxa"/>
        </w:tblCellMar>
        <w:tblLook w:val="04A0" w:firstRow="1" w:lastRow="0" w:firstColumn="1" w:lastColumn="0" w:noHBand="0" w:noVBand="1"/>
        <w:tblDescription w:val="Invoice table"/>
      </w:tblPr>
      <w:tblGrid>
        <w:gridCol w:w="412"/>
        <w:gridCol w:w="3098"/>
        <w:gridCol w:w="1260"/>
        <w:gridCol w:w="1081"/>
        <w:gridCol w:w="1090"/>
      </w:tblGrid>
      <w:tr w:rsidR="00776C9B" w:rsidRPr="006A30F6" w:rsidTr="00776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00421B" w:rsidRPr="0000421B" w:rsidRDefault="0000421B" w:rsidP="006A30F6">
            <w:pPr>
              <w:spacing w:before="0"/>
              <w:rPr>
                <w:rFonts w:ascii="Segoe UI" w:hAnsi="Segoe UI" w:cs="Segoe UI"/>
                <w:b w:val="0"/>
                <w:sz w:val="16"/>
                <w:szCs w:val="16"/>
              </w:rPr>
            </w:pPr>
            <w:r>
              <w:rPr>
                <w:rFonts w:ascii="Segoe UI" w:hAnsi="Segoe UI" w:cs="Segoe UI"/>
                <w:b w:val="0"/>
                <w:sz w:val="16"/>
                <w:szCs w:val="16"/>
              </w:rPr>
              <w:t>#</w:t>
            </w:r>
          </w:p>
        </w:tc>
        <w:tc>
          <w:tcPr>
            <w:tcW w:w="2232" w:type="pct"/>
          </w:tcPr>
          <w:p w:rsidR="0000421B" w:rsidRPr="0000421B" w:rsidRDefault="0000421B" w:rsidP="006A30F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16"/>
                <w:szCs w:val="16"/>
              </w:rPr>
            </w:pPr>
            <w:r w:rsidRPr="0000421B">
              <w:rPr>
                <w:rFonts w:ascii="Segoe UI" w:hAnsi="Segoe UI" w:cs="Segoe UI"/>
                <w:b w:val="0"/>
                <w:sz w:val="16"/>
                <w:szCs w:val="16"/>
              </w:rPr>
              <w:t>Description</w:t>
            </w:r>
            <w:bookmarkStart w:id="0" w:name="_GoBack"/>
            <w:bookmarkEnd w:id="0"/>
          </w:p>
        </w:tc>
        <w:tc>
          <w:tcPr>
            <w:tcW w:w="908" w:type="pct"/>
          </w:tcPr>
          <w:p w:rsidR="0000421B" w:rsidRPr="0000421B" w:rsidRDefault="0000421B" w:rsidP="006A30F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16"/>
                <w:szCs w:val="16"/>
              </w:rPr>
            </w:pPr>
            <w:r w:rsidRPr="0000421B">
              <w:rPr>
                <w:rFonts w:ascii="Segoe UI" w:hAnsi="Segoe UI" w:cs="Segoe UI"/>
                <w:b w:val="0"/>
                <w:sz w:val="16"/>
                <w:szCs w:val="16"/>
              </w:rPr>
              <w:t>Unit Price</w:t>
            </w:r>
          </w:p>
        </w:tc>
        <w:tc>
          <w:tcPr>
            <w:tcW w:w="779" w:type="pct"/>
          </w:tcPr>
          <w:p w:rsidR="0000421B" w:rsidRPr="0000421B" w:rsidRDefault="0000421B" w:rsidP="006A30F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16"/>
                <w:szCs w:val="16"/>
              </w:rPr>
            </w:pPr>
            <w:proofErr w:type="spellStart"/>
            <w:r>
              <w:rPr>
                <w:rFonts w:ascii="Segoe UI" w:hAnsi="Segoe UI" w:cs="Segoe UI"/>
                <w:b w:val="0"/>
                <w:sz w:val="16"/>
                <w:szCs w:val="16"/>
              </w:rPr>
              <w:t>Qty</w:t>
            </w:r>
            <w:proofErr w:type="spellEnd"/>
          </w:p>
        </w:tc>
        <w:tc>
          <w:tcPr>
            <w:tcW w:w="785" w:type="pct"/>
          </w:tcPr>
          <w:p w:rsidR="0000421B" w:rsidRPr="0000421B" w:rsidRDefault="0000421B" w:rsidP="006A30F6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16"/>
                <w:szCs w:val="16"/>
              </w:rPr>
            </w:pPr>
            <w:r w:rsidRPr="0000421B">
              <w:rPr>
                <w:rFonts w:ascii="Segoe UI" w:hAnsi="Segoe UI" w:cs="Segoe UI"/>
                <w:b w:val="0"/>
                <w:sz w:val="16"/>
                <w:szCs w:val="16"/>
              </w:rPr>
              <w:t>Total</w:t>
            </w:r>
          </w:p>
        </w:tc>
      </w:tr>
      <w:tr w:rsidR="00776C9B" w:rsidRPr="006A30F6" w:rsidTr="00776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00421B" w:rsidRPr="006A30F6" w:rsidRDefault="0000421B" w:rsidP="006A30F6">
            <w:pPr>
              <w:spacing w:before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32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8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79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85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76C9B" w:rsidRPr="006A30F6" w:rsidTr="00776C9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00421B" w:rsidRPr="006A30F6" w:rsidRDefault="0000421B" w:rsidP="006A30F6">
            <w:pPr>
              <w:spacing w:before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32" w:type="pct"/>
          </w:tcPr>
          <w:p w:rsidR="0000421B" w:rsidRPr="006A30F6" w:rsidRDefault="0000421B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8" w:type="pct"/>
          </w:tcPr>
          <w:p w:rsidR="0000421B" w:rsidRPr="006A30F6" w:rsidRDefault="0000421B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79" w:type="pct"/>
          </w:tcPr>
          <w:p w:rsidR="0000421B" w:rsidRPr="006A30F6" w:rsidRDefault="0000421B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85" w:type="pct"/>
          </w:tcPr>
          <w:p w:rsidR="0000421B" w:rsidRPr="006A30F6" w:rsidRDefault="0000421B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76C9B" w:rsidRPr="006A30F6" w:rsidTr="00776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00421B" w:rsidRPr="006A30F6" w:rsidRDefault="0000421B" w:rsidP="006A30F6">
            <w:pPr>
              <w:spacing w:before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32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8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79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85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76C9B" w:rsidRPr="006A30F6" w:rsidTr="00776C9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00421B" w:rsidRPr="006A30F6" w:rsidRDefault="0000421B" w:rsidP="006A30F6">
            <w:pPr>
              <w:spacing w:before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32" w:type="pct"/>
          </w:tcPr>
          <w:p w:rsidR="0000421B" w:rsidRPr="006A30F6" w:rsidRDefault="0000421B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8" w:type="pct"/>
          </w:tcPr>
          <w:p w:rsidR="0000421B" w:rsidRPr="006A30F6" w:rsidRDefault="0000421B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79" w:type="pct"/>
          </w:tcPr>
          <w:p w:rsidR="0000421B" w:rsidRPr="006A30F6" w:rsidRDefault="0000421B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85" w:type="pct"/>
          </w:tcPr>
          <w:p w:rsidR="0000421B" w:rsidRPr="006A30F6" w:rsidRDefault="0000421B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76C9B" w:rsidRPr="006A30F6" w:rsidTr="00776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00421B" w:rsidRPr="006A30F6" w:rsidRDefault="0000421B" w:rsidP="006A30F6">
            <w:pPr>
              <w:spacing w:before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32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8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79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85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76C9B" w:rsidRPr="006A30F6" w:rsidTr="00776C9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00421B" w:rsidRPr="006A30F6" w:rsidRDefault="0000421B" w:rsidP="006A30F6">
            <w:pPr>
              <w:spacing w:before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32" w:type="pct"/>
          </w:tcPr>
          <w:p w:rsidR="0000421B" w:rsidRPr="006A30F6" w:rsidRDefault="0000421B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8" w:type="pct"/>
          </w:tcPr>
          <w:p w:rsidR="0000421B" w:rsidRPr="006A30F6" w:rsidRDefault="0000421B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79" w:type="pct"/>
          </w:tcPr>
          <w:p w:rsidR="0000421B" w:rsidRPr="006A30F6" w:rsidRDefault="0000421B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85" w:type="pct"/>
          </w:tcPr>
          <w:p w:rsidR="0000421B" w:rsidRPr="006A30F6" w:rsidRDefault="0000421B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76C9B" w:rsidRPr="006A30F6" w:rsidTr="00776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00421B" w:rsidRPr="006A30F6" w:rsidRDefault="0000421B" w:rsidP="006A30F6">
            <w:pPr>
              <w:spacing w:before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32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8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79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85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76C9B" w:rsidRPr="006A30F6" w:rsidTr="00776C9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00421B" w:rsidRPr="006A30F6" w:rsidRDefault="0000421B" w:rsidP="006A30F6">
            <w:pPr>
              <w:spacing w:before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32" w:type="pct"/>
          </w:tcPr>
          <w:p w:rsidR="0000421B" w:rsidRPr="006A30F6" w:rsidRDefault="0000421B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8" w:type="pct"/>
          </w:tcPr>
          <w:p w:rsidR="0000421B" w:rsidRPr="006A30F6" w:rsidRDefault="0000421B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79" w:type="pct"/>
          </w:tcPr>
          <w:p w:rsidR="0000421B" w:rsidRPr="006A30F6" w:rsidRDefault="0000421B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85" w:type="pct"/>
          </w:tcPr>
          <w:p w:rsidR="0000421B" w:rsidRPr="006A30F6" w:rsidRDefault="0000421B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76C9B" w:rsidRPr="006A30F6" w:rsidTr="00776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D61EFA" w:rsidRPr="006A30F6" w:rsidRDefault="00D61EFA" w:rsidP="006A30F6">
            <w:pPr>
              <w:spacing w:before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32" w:type="pct"/>
          </w:tcPr>
          <w:p w:rsidR="00D61EFA" w:rsidRPr="006A30F6" w:rsidRDefault="00D61EFA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8" w:type="pct"/>
          </w:tcPr>
          <w:p w:rsidR="00D61EFA" w:rsidRPr="006A30F6" w:rsidRDefault="00D61EFA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79" w:type="pct"/>
          </w:tcPr>
          <w:p w:rsidR="00D61EFA" w:rsidRPr="006A30F6" w:rsidRDefault="00D61EFA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85" w:type="pct"/>
          </w:tcPr>
          <w:p w:rsidR="00D61EFA" w:rsidRPr="006A30F6" w:rsidRDefault="00D61EFA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76C9B" w:rsidRPr="006A30F6" w:rsidTr="00776C9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D61EFA" w:rsidRPr="006A30F6" w:rsidRDefault="00D61EFA" w:rsidP="006A30F6">
            <w:pPr>
              <w:spacing w:before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32" w:type="pct"/>
          </w:tcPr>
          <w:p w:rsidR="00D61EFA" w:rsidRPr="006A30F6" w:rsidRDefault="00D61EFA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8" w:type="pct"/>
          </w:tcPr>
          <w:p w:rsidR="00D61EFA" w:rsidRPr="006A30F6" w:rsidRDefault="00D61EFA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79" w:type="pct"/>
          </w:tcPr>
          <w:p w:rsidR="00D61EFA" w:rsidRPr="006A30F6" w:rsidRDefault="00D61EFA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85" w:type="pct"/>
          </w:tcPr>
          <w:p w:rsidR="00D61EFA" w:rsidRPr="006A30F6" w:rsidRDefault="00D61EFA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76C9B" w:rsidRPr="006A30F6" w:rsidTr="00776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D61EFA" w:rsidRPr="006A30F6" w:rsidRDefault="00D61EFA" w:rsidP="006A30F6">
            <w:pPr>
              <w:spacing w:before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32" w:type="pct"/>
          </w:tcPr>
          <w:p w:rsidR="00D61EFA" w:rsidRPr="006A30F6" w:rsidRDefault="00D61EFA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8" w:type="pct"/>
          </w:tcPr>
          <w:p w:rsidR="00D61EFA" w:rsidRPr="006A30F6" w:rsidRDefault="00D61EFA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79" w:type="pct"/>
          </w:tcPr>
          <w:p w:rsidR="00D61EFA" w:rsidRPr="006A30F6" w:rsidRDefault="00D61EFA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85" w:type="pct"/>
          </w:tcPr>
          <w:p w:rsidR="00D61EFA" w:rsidRPr="006A30F6" w:rsidRDefault="00D61EFA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76C9B" w:rsidRPr="006A30F6" w:rsidTr="00776C9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D61EFA" w:rsidRPr="006A30F6" w:rsidRDefault="00D61EFA" w:rsidP="006A30F6">
            <w:pPr>
              <w:spacing w:before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32" w:type="pct"/>
          </w:tcPr>
          <w:p w:rsidR="00D61EFA" w:rsidRPr="006A30F6" w:rsidRDefault="00D61EFA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8" w:type="pct"/>
          </w:tcPr>
          <w:p w:rsidR="00D61EFA" w:rsidRPr="006A30F6" w:rsidRDefault="00D61EFA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79" w:type="pct"/>
          </w:tcPr>
          <w:p w:rsidR="00D61EFA" w:rsidRPr="006A30F6" w:rsidRDefault="00D61EFA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85" w:type="pct"/>
          </w:tcPr>
          <w:p w:rsidR="00D61EFA" w:rsidRPr="006A30F6" w:rsidRDefault="00D61EFA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76C9B" w:rsidRPr="006A30F6" w:rsidTr="00776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D61EFA" w:rsidRPr="006A30F6" w:rsidRDefault="00D61EFA" w:rsidP="006A30F6">
            <w:pPr>
              <w:spacing w:before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32" w:type="pct"/>
          </w:tcPr>
          <w:p w:rsidR="00D61EFA" w:rsidRPr="006A30F6" w:rsidRDefault="00D61EFA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8" w:type="pct"/>
          </w:tcPr>
          <w:p w:rsidR="00D61EFA" w:rsidRPr="006A30F6" w:rsidRDefault="00D61EFA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79" w:type="pct"/>
          </w:tcPr>
          <w:p w:rsidR="00D61EFA" w:rsidRPr="006A30F6" w:rsidRDefault="00D61EFA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85" w:type="pct"/>
          </w:tcPr>
          <w:p w:rsidR="00D61EFA" w:rsidRPr="006A30F6" w:rsidRDefault="00D61EFA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76C9B" w:rsidRPr="006A30F6" w:rsidTr="00776C9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D61EFA" w:rsidRPr="006A30F6" w:rsidRDefault="00D61EFA" w:rsidP="006A30F6">
            <w:pPr>
              <w:spacing w:before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32" w:type="pct"/>
          </w:tcPr>
          <w:p w:rsidR="00D61EFA" w:rsidRPr="006A30F6" w:rsidRDefault="00D61EFA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8" w:type="pct"/>
          </w:tcPr>
          <w:p w:rsidR="00D61EFA" w:rsidRPr="006A30F6" w:rsidRDefault="00D61EFA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79" w:type="pct"/>
          </w:tcPr>
          <w:p w:rsidR="00D61EFA" w:rsidRPr="006A30F6" w:rsidRDefault="00D61EFA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85" w:type="pct"/>
          </w:tcPr>
          <w:p w:rsidR="00D61EFA" w:rsidRPr="006A30F6" w:rsidRDefault="00D61EFA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76C9B" w:rsidRPr="006A30F6" w:rsidTr="00776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00421B" w:rsidRPr="006A30F6" w:rsidRDefault="0000421B" w:rsidP="006A30F6">
            <w:pPr>
              <w:spacing w:before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32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8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79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85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76C9B" w:rsidRPr="006A30F6" w:rsidTr="00776C9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D61EFA" w:rsidRPr="006A30F6" w:rsidRDefault="00D61EFA" w:rsidP="006A30F6">
            <w:pPr>
              <w:spacing w:before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32" w:type="pct"/>
          </w:tcPr>
          <w:p w:rsidR="00D61EFA" w:rsidRPr="006A30F6" w:rsidRDefault="00D61EFA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8" w:type="pct"/>
          </w:tcPr>
          <w:p w:rsidR="00D61EFA" w:rsidRPr="006A30F6" w:rsidRDefault="00D61EFA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79" w:type="pct"/>
          </w:tcPr>
          <w:p w:rsidR="00D61EFA" w:rsidRPr="006A30F6" w:rsidRDefault="00D61EFA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85" w:type="pct"/>
          </w:tcPr>
          <w:p w:rsidR="00D61EFA" w:rsidRPr="006A30F6" w:rsidRDefault="00D61EFA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76C9B" w:rsidRPr="006A30F6" w:rsidTr="00776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D61EFA" w:rsidRPr="006A30F6" w:rsidRDefault="00D61EFA" w:rsidP="006A30F6">
            <w:pPr>
              <w:spacing w:before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32" w:type="pct"/>
          </w:tcPr>
          <w:p w:rsidR="00D61EFA" w:rsidRPr="006A30F6" w:rsidRDefault="00D61EFA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8" w:type="pct"/>
          </w:tcPr>
          <w:p w:rsidR="00D61EFA" w:rsidRPr="006A30F6" w:rsidRDefault="00D61EFA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79" w:type="pct"/>
          </w:tcPr>
          <w:p w:rsidR="00D61EFA" w:rsidRPr="006A30F6" w:rsidRDefault="00D61EFA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85" w:type="pct"/>
          </w:tcPr>
          <w:p w:rsidR="00D61EFA" w:rsidRPr="006A30F6" w:rsidRDefault="00D61EFA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76C9B" w:rsidRPr="006A30F6" w:rsidTr="00776C9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D61EFA" w:rsidRPr="006A30F6" w:rsidRDefault="00D61EFA" w:rsidP="006A30F6">
            <w:pPr>
              <w:spacing w:before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32" w:type="pct"/>
          </w:tcPr>
          <w:p w:rsidR="00D61EFA" w:rsidRPr="006A30F6" w:rsidRDefault="00D61EFA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8" w:type="pct"/>
          </w:tcPr>
          <w:p w:rsidR="00D61EFA" w:rsidRPr="006A30F6" w:rsidRDefault="00D61EFA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79" w:type="pct"/>
          </w:tcPr>
          <w:p w:rsidR="00D61EFA" w:rsidRPr="006A30F6" w:rsidRDefault="00D61EFA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85" w:type="pct"/>
          </w:tcPr>
          <w:p w:rsidR="00D61EFA" w:rsidRPr="006A30F6" w:rsidRDefault="00D61EFA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76C9B" w:rsidRPr="006A30F6" w:rsidTr="00776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</w:tcPr>
          <w:p w:rsidR="0000421B" w:rsidRPr="006A30F6" w:rsidRDefault="0000421B" w:rsidP="006A30F6">
            <w:pPr>
              <w:spacing w:before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32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8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79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85" w:type="pct"/>
          </w:tcPr>
          <w:p w:rsidR="0000421B" w:rsidRPr="006A30F6" w:rsidRDefault="0000421B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D61EFA" w:rsidRPr="006A30F6" w:rsidTr="00776C9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pct"/>
            <w:gridSpan w:val="4"/>
          </w:tcPr>
          <w:p w:rsidR="00D61EFA" w:rsidRPr="00D61EFA" w:rsidRDefault="00D61EFA" w:rsidP="00D61EFA">
            <w:pPr>
              <w:spacing w:before="0"/>
              <w:jc w:val="right"/>
              <w:rPr>
                <w:rFonts w:ascii="Segoe UI" w:hAnsi="Segoe UI" w:cs="Segoe UI"/>
                <w:b w:val="0"/>
                <w:sz w:val="16"/>
                <w:szCs w:val="16"/>
              </w:rPr>
            </w:pPr>
            <w:r w:rsidRPr="00D61EFA">
              <w:rPr>
                <w:rFonts w:ascii="Segoe UI" w:hAnsi="Segoe UI" w:cs="Segoe UI"/>
                <w:b w:val="0"/>
                <w:sz w:val="16"/>
                <w:szCs w:val="16"/>
              </w:rPr>
              <w:t>Total Price +</w:t>
            </w:r>
          </w:p>
        </w:tc>
        <w:tc>
          <w:tcPr>
            <w:tcW w:w="785" w:type="pct"/>
          </w:tcPr>
          <w:p w:rsidR="00D61EFA" w:rsidRPr="006A30F6" w:rsidRDefault="00D61EFA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D61EFA" w:rsidRPr="006A30F6" w:rsidTr="00776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pct"/>
            <w:gridSpan w:val="4"/>
          </w:tcPr>
          <w:p w:rsidR="00D61EFA" w:rsidRPr="00D61EFA" w:rsidRDefault="00D61EFA" w:rsidP="00D61EFA">
            <w:pPr>
              <w:spacing w:before="0"/>
              <w:jc w:val="right"/>
              <w:rPr>
                <w:rFonts w:ascii="Segoe UI" w:hAnsi="Segoe UI" w:cs="Segoe UI"/>
                <w:b w:val="0"/>
                <w:sz w:val="16"/>
                <w:szCs w:val="16"/>
              </w:rPr>
            </w:pPr>
            <w:r w:rsidRPr="00D61EFA">
              <w:rPr>
                <w:rFonts w:ascii="Segoe UI" w:hAnsi="Segoe UI" w:cs="Segoe UI"/>
                <w:b w:val="0"/>
                <w:sz w:val="16"/>
                <w:szCs w:val="16"/>
              </w:rPr>
              <w:t>Discount -</w:t>
            </w:r>
          </w:p>
        </w:tc>
        <w:tc>
          <w:tcPr>
            <w:tcW w:w="785" w:type="pct"/>
          </w:tcPr>
          <w:p w:rsidR="00D61EFA" w:rsidRPr="006A30F6" w:rsidRDefault="00D61EFA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D61EFA" w:rsidRPr="006A30F6" w:rsidTr="00776C9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pct"/>
            <w:gridSpan w:val="4"/>
          </w:tcPr>
          <w:p w:rsidR="00D61EFA" w:rsidRPr="00D61EFA" w:rsidRDefault="00D61EFA" w:rsidP="00D61EFA">
            <w:pPr>
              <w:spacing w:before="0"/>
              <w:jc w:val="right"/>
              <w:rPr>
                <w:rFonts w:ascii="Segoe UI" w:hAnsi="Segoe UI" w:cs="Segoe UI"/>
                <w:b w:val="0"/>
                <w:sz w:val="16"/>
                <w:szCs w:val="16"/>
              </w:rPr>
            </w:pPr>
            <w:r w:rsidRPr="00D61EFA">
              <w:rPr>
                <w:rFonts w:ascii="Segoe UI" w:hAnsi="Segoe UI" w:cs="Segoe UI"/>
                <w:b w:val="0"/>
                <w:i/>
                <w:sz w:val="16"/>
                <w:szCs w:val="16"/>
              </w:rPr>
              <w:t>Previous Due</w:t>
            </w:r>
            <w:r w:rsidRPr="00D61EFA">
              <w:rPr>
                <w:rFonts w:ascii="Segoe UI" w:hAnsi="Segoe UI" w:cs="Segoe UI"/>
                <w:b w:val="0"/>
                <w:sz w:val="16"/>
                <w:szCs w:val="16"/>
              </w:rPr>
              <w:t xml:space="preserve"> +</w:t>
            </w:r>
          </w:p>
        </w:tc>
        <w:tc>
          <w:tcPr>
            <w:tcW w:w="785" w:type="pct"/>
          </w:tcPr>
          <w:p w:rsidR="00D61EFA" w:rsidRPr="006A30F6" w:rsidRDefault="00D61EFA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D61EFA" w:rsidRPr="006A30F6" w:rsidTr="00776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pct"/>
            <w:gridSpan w:val="4"/>
          </w:tcPr>
          <w:p w:rsidR="00D61EFA" w:rsidRPr="00D61EFA" w:rsidRDefault="00D61EFA" w:rsidP="00D61EFA">
            <w:pPr>
              <w:spacing w:before="0"/>
              <w:jc w:val="right"/>
              <w:rPr>
                <w:rFonts w:ascii="Segoe UI" w:hAnsi="Segoe UI" w:cs="Segoe UI"/>
                <w:b w:val="0"/>
                <w:sz w:val="16"/>
                <w:szCs w:val="16"/>
              </w:rPr>
            </w:pPr>
            <w:r w:rsidRPr="00D61EFA">
              <w:rPr>
                <w:rFonts w:ascii="Segoe UI" w:hAnsi="Segoe UI" w:cs="Segoe UI"/>
                <w:sz w:val="16"/>
                <w:szCs w:val="16"/>
              </w:rPr>
              <w:t>Payable</w:t>
            </w:r>
            <w:r w:rsidRPr="00D61EFA">
              <w:rPr>
                <w:rFonts w:ascii="Segoe UI" w:hAnsi="Segoe UI" w:cs="Segoe UI"/>
                <w:b w:val="0"/>
                <w:sz w:val="16"/>
                <w:szCs w:val="16"/>
              </w:rPr>
              <w:t xml:space="preserve"> =</w:t>
            </w:r>
          </w:p>
        </w:tc>
        <w:tc>
          <w:tcPr>
            <w:tcW w:w="785" w:type="pct"/>
          </w:tcPr>
          <w:p w:rsidR="00D61EFA" w:rsidRPr="006A30F6" w:rsidRDefault="00D61EFA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D61EFA" w:rsidRPr="006A30F6" w:rsidTr="00776C9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pct"/>
            <w:gridSpan w:val="4"/>
          </w:tcPr>
          <w:p w:rsidR="00D61EFA" w:rsidRPr="00D61EFA" w:rsidRDefault="00D61EFA" w:rsidP="00D61EFA">
            <w:pPr>
              <w:spacing w:before="0"/>
              <w:jc w:val="right"/>
              <w:rPr>
                <w:rFonts w:ascii="Segoe UI" w:hAnsi="Segoe UI" w:cs="Segoe UI"/>
                <w:b w:val="0"/>
                <w:sz w:val="16"/>
                <w:szCs w:val="16"/>
              </w:rPr>
            </w:pPr>
            <w:r w:rsidRPr="00D61EFA">
              <w:rPr>
                <w:rFonts w:ascii="Segoe UI" w:hAnsi="Segoe UI" w:cs="Segoe UI"/>
                <w:b w:val="0"/>
                <w:sz w:val="16"/>
                <w:szCs w:val="16"/>
              </w:rPr>
              <w:t>Paid -</w:t>
            </w:r>
          </w:p>
        </w:tc>
        <w:tc>
          <w:tcPr>
            <w:tcW w:w="785" w:type="pct"/>
          </w:tcPr>
          <w:p w:rsidR="00D61EFA" w:rsidRPr="006A30F6" w:rsidRDefault="00D61EFA" w:rsidP="006A30F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D61EFA" w:rsidRPr="006A30F6" w:rsidTr="00776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5" w:type="pct"/>
            <w:gridSpan w:val="4"/>
          </w:tcPr>
          <w:p w:rsidR="00D61EFA" w:rsidRPr="00D61EFA" w:rsidRDefault="00D61EFA" w:rsidP="00D61EFA">
            <w:pPr>
              <w:spacing w:before="0"/>
              <w:jc w:val="right"/>
              <w:rPr>
                <w:rFonts w:ascii="Segoe UI" w:hAnsi="Segoe UI" w:cs="Segoe UI"/>
                <w:b w:val="0"/>
                <w:sz w:val="16"/>
                <w:szCs w:val="16"/>
              </w:rPr>
            </w:pPr>
            <w:r w:rsidRPr="00D61EFA">
              <w:rPr>
                <w:rFonts w:ascii="Segoe UI" w:hAnsi="Segoe UI" w:cs="Segoe UI"/>
                <w:i/>
                <w:sz w:val="16"/>
                <w:szCs w:val="16"/>
              </w:rPr>
              <w:t>Current Due</w:t>
            </w:r>
            <w:r w:rsidRPr="00D61EFA">
              <w:rPr>
                <w:rFonts w:ascii="Segoe UI" w:hAnsi="Segoe UI" w:cs="Segoe UI"/>
                <w:b w:val="0"/>
                <w:sz w:val="16"/>
                <w:szCs w:val="16"/>
              </w:rPr>
              <w:t xml:space="preserve"> =</w:t>
            </w:r>
          </w:p>
        </w:tc>
        <w:tc>
          <w:tcPr>
            <w:tcW w:w="785" w:type="pct"/>
          </w:tcPr>
          <w:p w:rsidR="00D61EFA" w:rsidRPr="006A30F6" w:rsidRDefault="00D61EFA" w:rsidP="006A30F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:rsidR="006A30F6" w:rsidRDefault="006A30F6" w:rsidP="006A30F6">
      <w:pPr>
        <w:pStyle w:val="Closing"/>
        <w:spacing w:before="0"/>
        <w:rPr>
          <w:rFonts w:ascii="Segoe UI" w:hAnsi="Segoe UI" w:cs="Segoe UI"/>
          <w:i/>
          <w:sz w:val="18"/>
        </w:rPr>
      </w:pPr>
    </w:p>
    <w:p w:rsidR="006A30F6" w:rsidRDefault="006A30F6" w:rsidP="006A30F6">
      <w:pPr>
        <w:pStyle w:val="Closing"/>
        <w:spacing w:before="0"/>
        <w:rPr>
          <w:rFonts w:ascii="Segoe UI" w:hAnsi="Segoe UI" w:cs="Segoe UI"/>
          <w:i/>
          <w:sz w:val="18"/>
        </w:rPr>
      </w:pPr>
    </w:p>
    <w:p w:rsidR="00D61EFA" w:rsidRDefault="00D61EFA" w:rsidP="006A30F6">
      <w:pPr>
        <w:pStyle w:val="Closing"/>
        <w:spacing w:before="0"/>
        <w:rPr>
          <w:rFonts w:ascii="Segoe UI" w:hAnsi="Segoe UI" w:cs="Segoe UI"/>
          <w:i/>
          <w:sz w:val="18"/>
        </w:rPr>
      </w:pPr>
    </w:p>
    <w:p w:rsidR="007131D1" w:rsidRPr="006A30F6" w:rsidRDefault="008A670B" w:rsidP="006A30F6">
      <w:pPr>
        <w:pStyle w:val="Closing"/>
        <w:spacing w:before="0"/>
        <w:rPr>
          <w:rFonts w:ascii="Segoe UI" w:hAnsi="Segoe UI" w:cs="Segoe UI"/>
          <w:i/>
          <w:sz w:val="18"/>
        </w:rPr>
      </w:pPr>
      <w:r w:rsidRPr="006A30F6">
        <w:rPr>
          <w:rFonts w:ascii="Segoe UI" w:hAnsi="Segoe UI" w:cs="Segoe UI"/>
          <w:i/>
          <w:sz w:val="18"/>
        </w:rPr>
        <w:t>Thank you for your business!</w:t>
      </w:r>
    </w:p>
    <w:sectPr w:rsidR="007131D1" w:rsidRPr="006A30F6" w:rsidSect="006A30F6">
      <w:footerReference w:type="default" r:id="rId9"/>
      <w:footerReference w:type="first" r:id="rId10"/>
      <w:pgSz w:w="8391" w:h="11906" w:code="11"/>
      <w:pgMar w:top="720" w:right="720" w:bottom="720" w:left="720" w:header="720" w:footer="42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70B" w:rsidRDefault="008A670B">
      <w:pPr>
        <w:spacing w:before="0" w:after="0"/>
      </w:pPr>
      <w:r>
        <w:separator/>
      </w:r>
    </w:p>
  </w:endnote>
  <w:endnote w:type="continuationSeparator" w:id="0">
    <w:p w:rsidR="008A670B" w:rsidRDefault="008A670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1D1" w:rsidRDefault="008A670B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776C9B"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776C9B"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ayoutTable"/>
      <w:tblW w:w="5259" w:type="pct"/>
      <w:jc w:val="center"/>
      <w:tblLook w:val="04A0" w:firstRow="1" w:lastRow="0" w:firstColumn="1" w:lastColumn="0" w:noHBand="0" w:noVBand="1"/>
      <w:tblDescription w:val="Contact info"/>
    </w:tblPr>
    <w:tblGrid>
      <w:gridCol w:w="2674"/>
      <w:gridCol w:w="4637"/>
    </w:tblGrid>
    <w:tr w:rsidR="007131D1" w:rsidTr="006A30F6">
      <w:trPr>
        <w:jc w:val="center"/>
      </w:trPr>
      <w:tc>
        <w:tcPr>
          <w:tcW w:w="1829" w:type="pct"/>
          <w:vAlign w:val="center"/>
        </w:tcPr>
        <w:p w:rsidR="007131D1" w:rsidRPr="006A30F6" w:rsidRDefault="008A670B">
          <w:pPr>
            <w:pStyle w:val="Footer"/>
            <w:rPr>
              <w:rFonts w:ascii="Roboto Slab" w:hAnsi="Roboto Slab"/>
              <w:sz w:val="16"/>
              <w:szCs w:val="16"/>
            </w:rPr>
          </w:pPr>
          <w:r w:rsidRPr="006A30F6">
            <w:rPr>
              <w:rStyle w:val="ContactHeading"/>
              <w:rFonts w:ascii="Roboto Slab" w:hAnsi="Roboto Slab"/>
              <w:sz w:val="16"/>
              <w:szCs w:val="16"/>
            </w:rPr>
            <w:t>Tel:</w:t>
          </w:r>
          <w:r w:rsidRPr="006A30F6">
            <w:rPr>
              <w:rFonts w:ascii="Roboto Slab" w:hAnsi="Roboto Slab"/>
              <w:sz w:val="16"/>
              <w:szCs w:val="16"/>
            </w:rPr>
            <w:t xml:space="preserve"> </w:t>
          </w:r>
          <w:sdt>
            <w:sdtPr>
              <w:rPr>
                <w:rFonts w:ascii="Roboto Slab" w:hAnsi="Roboto Slab"/>
                <w:sz w:val="16"/>
                <w:szCs w:val="16"/>
              </w:rPr>
              <w:alias w:val="Telephone"/>
              <w:tag w:val="Telephone"/>
              <w:id w:val="1802728208"/>
              <w:placeholder>
                <w:docPart w:val="68BB356C5B3E482CAC6C5CF24F50EA31"/>
              </w:placeholder>
              <w:temporary/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 w:rsidRPr="006A30F6">
                <w:rPr>
                  <w:rFonts w:ascii="Roboto Slab" w:hAnsi="Roboto Slab"/>
                  <w:sz w:val="16"/>
                  <w:szCs w:val="16"/>
                </w:rPr>
                <w:t>[Telephone]</w:t>
              </w:r>
            </w:sdtContent>
          </w:sdt>
        </w:p>
      </w:tc>
      <w:tc>
        <w:tcPr>
          <w:tcW w:w="3171" w:type="pct"/>
          <w:vAlign w:val="center"/>
        </w:tcPr>
        <w:p w:rsidR="007131D1" w:rsidRPr="006A30F6" w:rsidRDefault="008A670B">
          <w:pPr>
            <w:pStyle w:val="Footer"/>
            <w:rPr>
              <w:rFonts w:ascii="Roboto Slab" w:hAnsi="Roboto Slab"/>
              <w:sz w:val="16"/>
              <w:szCs w:val="16"/>
            </w:rPr>
          </w:pPr>
          <w:r w:rsidRPr="006A30F6">
            <w:rPr>
              <w:rStyle w:val="ContactHeading"/>
              <w:rFonts w:ascii="Roboto Slab" w:hAnsi="Roboto Slab"/>
              <w:sz w:val="16"/>
              <w:szCs w:val="16"/>
            </w:rPr>
            <w:t xml:space="preserve">Email: </w:t>
          </w:r>
          <w:sdt>
            <w:sdtPr>
              <w:rPr>
                <w:rFonts w:ascii="Roboto Slab" w:hAnsi="Roboto Slab"/>
                <w:sz w:val="16"/>
                <w:szCs w:val="16"/>
              </w:rPr>
              <w:alias w:val="Email"/>
              <w:tag w:val="Email"/>
              <w:id w:val="2018109443"/>
              <w:placeholder>
                <w:docPart w:val="D5D4CF326DC44B97ABEDB3449DFBBBA0"/>
              </w:placeholder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Pr="006A30F6">
                <w:rPr>
                  <w:rFonts w:ascii="Roboto Slab" w:hAnsi="Roboto Slab"/>
                  <w:sz w:val="16"/>
                  <w:szCs w:val="16"/>
                </w:rPr>
                <w:t>[Email]</w:t>
              </w:r>
            </w:sdtContent>
          </w:sdt>
        </w:p>
      </w:tc>
    </w:tr>
    <w:tr w:rsidR="007131D1" w:rsidTr="006A30F6">
      <w:trPr>
        <w:jc w:val="center"/>
      </w:trPr>
      <w:tc>
        <w:tcPr>
          <w:tcW w:w="1829" w:type="pct"/>
          <w:vAlign w:val="center"/>
        </w:tcPr>
        <w:p w:rsidR="007131D1" w:rsidRPr="006A30F6" w:rsidRDefault="008A670B">
          <w:pPr>
            <w:pStyle w:val="Footer"/>
            <w:rPr>
              <w:rFonts w:ascii="Roboto Slab" w:hAnsi="Roboto Slab"/>
              <w:sz w:val="16"/>
              <w:szCs w:val="16"/>
            </w:rPr>
          </w:pPr>
          <w:r w:rsidRPr="006A30F6">
            <w:rPr>
              <w:rStyle w:val="ContactHeading"/>
              <w:rFonts w:ascii="Roboto Slab" w:hAnsi="Roboto Slab"/>
              <w:sz w:val="16"/>
              <w:szCs w:val="16"/>
            </w:rPr>
            <w:t xml:space="preserve">Fax: </w:t>
          </w:r>
          <w:sdt>
            <w:sdtPr>
              <w:rPr>
                <w:rFonts w:ascii="Roboto Slab" w:hAnsi="Roboto Slab"/>
                <w:sz w:val="16"/>
                <w:szCs w:val="16"/>
              </w:rPr>
              <w:alias w:val="Fax"/>
              <w:tag w:val="Fax"/>
              <w:id w:val="841131226"/>
              <w:placeholder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Pr="006A30F6">
                <w:rPr>
                  <w:rFonts w:ascii="Roboto Slab" w:hAnsi="Roboto Slab"/>
                  <w:sz w:val="16"/>
                  <w:szCs w:val="16"/>
                </w:rPr>
                <w:t>[Fax]</w:t>
              </w:r>
            </w:sdtContent>
          </w:sdt>
        </w:p>
      </w:tc>
      <w:tc>
        <w:tcPr>
          <w:tcW w:w="3171" w:type="pct"/>
          <w:vAlign w:val="center"/>
        </w:tcPr>
        <w:p w:rsidR="007131D1" w:rsidRPr="006A30F6" w:rsidRDefault="008A670B">
          <w:pPr>
            <w:pStyle w:val="Footer"/>
            <w:rPr>
              <w:rFonts w:ascii="Roboto Slab" w:hAnsi="Roboto Slab"/>
              <w:sz w:val="16"/>
              <w:szCs w:val="16"/>
            </w:rPr>
          </w:pPr>
          <w:r w:rsidRPr="006A30F6">
            <w:rPr>
              <w:rStyle w:val="ContactHeading"/>
              <w:rFonts w:ascii="Roboto Slab" w:hAnsi="Roboto Slab"/>
              <w:sz w:val="16"/>
              <w:szCs w:val="16"/>
            </w:rPr>
            <w:t>Web:</w:t>
          </w:r>
          <w:r w:rsidRPr="006A30F6">
            <w:rPr>
              <w:rFonts w:ascii="Roboto Slab" w:hAnsi="Roboto Slab"/>
              <w:sz w:val="16"/>
              <w:szCs w:val="16"/>
            </w:rPr>
            <w:t xml:space="preserve"> </w:t>
          </w:r>
          <w:sdt>
            <w:sdtPr>
              <w:rPr>
                <w:rFonts w:ascii="Roboto Slab" w:hAnsi="Roboto Slab"/>
                <w:sz w:val="16"/>
                <w:szCs w:val="16"/>
              </w:rPr>
              <w:alias w:val="Web"/>
              <w:tag w:val="Web"/>
              <w:id w:val="-1486614619"/>
              <w:placeholder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Pr="006A30F6">
                <w:rPr>
                  <w:rFonts w:ascii="Roboto Slab" w:hAnsi="Roboto Slab"/>
                  <w:sz w:val="16"/>
                  <w:szCs w:val="16"/>
                </w:rPr>
                <w:t>[Web address]</w:t>
              </w:r>
            </w:sdtContent>
          </w:sdt>
        </w:p>
      </w:tc>
    </w:tr>
  </w:tbl>
  <w:p w:rsidR="007131D1" w:rsidRDefault="007131D1">
    <w:pPr>
      <w:pStyle w:val="TableSpa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70B" w:rsidRDefault="008A670B">
      <w:pPr>
        <w:spacing w:before="0" w:after="0"/>
      </w:pPr>
      <w:r>
        <w:separator/>
      </w:r>
    </w:p>
  </w:footnote>
  <w:footnote w:type="continuationSeparator" w:id="0">
    <w:p w:rsidR="008A670B" w:rsidRDefault="008A670B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A0MrQ0NjA2MjI0NjZX0lEKTi0uzszPAykwrAUApG69sywAAAA="/>
  </w:docVars>
  <w:rsids>
    <w:rsidRoot w:val="006A30F6"/>
    <w:rsid w:val="0000421B"/>
    <w:rsid w:val="001312B2"/>
    <w:rsid w:val="006A30F6"/>
    <w:rsid w:val="007131D1"/>
    <w:rsid w:val="00776C9B"/>
    <w:rsid w:val="008A670B"/>
    <w:rsid w:val="00D6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66AAFA"/>
  <w15:chartTrackingRefBased/>
  <w15:docId w15:val="{0DBA3E52-9EEC-451C-BBA2-3CCA7823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table" w:styleId="ListTable3-Accent1">
    <w:name w:val="List Table 3 Accent 1"/>
    <w:basedOn w:val="TableNormal"/>
    <w:uiPriority w:val="48"/>
    <w:rsid w:val="0000421B"/>
    <w:pPr>
      <w:spacing w:after="0"/>
    </w:pPr>
    <w:tblPr>
      <w:tblStyleRowBandSize w:val="1"/>
      <w:tblStyleColBandSize w:val="1"/>
      <w:tblBorders>
        <w:top w:val="single" w:sz="4" w:space="0" w:color="F24F4F" w:themeColor="accent1"/>
        <w:left w:val="single" w:sz="4" w:space="0" w:color="F24F4F" w:themeColor="accent1"/>
        <w:bottom w:val="single" w:sz="4" w:space="0" w:color="F24F4F" w:themeColor="accent1"/>
        <w:right w:val="single" w:sz="4" w:space="0" w:color="F24F4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4F4F" w:themeFill="accent1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4F4F" w:themeColor="accent1"/>
          <w:right w:val="single" w:sz="4" w:space="0" w:color="F24F4F" w:themeColor="accent1"/>
        </w:tcBorders>
      </w:tcPr>
    </w:tblStylePr>
    <w:tblStylePr w:type="band1Horz">
      <w:tblPr/>
      <w:tcPr>
        <w:tcBorders>
          <w:top w:val="single" w:sz="4" w:space="0" w:color="F24F4F" w:themeColor="accent1"/>
          <w:bottom w:val="single" w:sz="4" w:space="0" w:color="F24F4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4F4F" w:themeColor="accent1"/>
          <w:left w:val="nil"/>
        </w:tcBorders>
      </w:tcPr>
    </w:tblStylePr>
    <w:tblStylePr w:type="swCell">
      <w:tblPr/>
      <w:tcPr>
        <w:tcBorders>
          <w:top w:val="double" w:sz="4" w:space="0" w:color="F24F4F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776C9B"/>
    <w:pPr>
      <w:spacing w:after="0"/>
    </w:pPr>
    <w:tblPr>
      <w:tblStyleRowBandSize w:val="1"/>
      <w:tblStyleColBandSize w:val="1"/>
      <w:tblBorders>
        <w:top w:val="single" w:sz="4" w:space="0" w:color="F79595" w:themeColor="accent1" w:themeTint="99"/>
        <w:left w:val="single" w:sz="4" w:space="0" w:color="F79595" w:themeColor="accent1" w:themeTint="99"/>
        <w:bottom w:val="single" w:sz="4" w:space="0" w:color="F79595" w:themeColor="accent1" w:themeTint="99"/>
        <w:right w:val="single" w:sz="4" w:space="0" w:color="F79595" w:themeColor="accent1" w:themeTint="99"/>
        <w:insideH w:val="single" w:sz="4" w:space="0" w:color="F7959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1"/>
          <w:left w:val="single" w:sz="4" w:space="0" w:color="F24F4F" w:themeColor="accent1"/>
          <w:bottom w:val="single" w:sz="4" w:space="0" w:color="F24F4F" w:themeColor="accent1"/>
          <w:right w:val="single" w:sz="4" w:space="0" w:color="F24F4F" w:themeColor="accent1"/>
          <w:insideH w:val="nil"/>
        </w:tcBorders>
        <w:shd w:val="clear" w:color="auto" w:fill="F24F4F" w:themeFill="accent1"/>
      </w:tcPr>
    </w:tblStylePr>
    <w:tblStylePr w:type="lastRow">
      <w:rPr>
        <w:b/>
        <w:bCs/>
      </w:rPr>
      <w:tblPr/>
      <w:tcPr>
        <w:tcBorders>
          <w:top w:val="double" w:sz="4" w:space="0" w:color="F7959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b50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F8694E67294CDEAA1C55FD6CCCA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51BED-FEE4-4C2B-9B94-3B1FAC0FF56D}"/>
      </w:docPartPr>
      <w:docPartBody>
        <w:p w:rsidR="00000000" w:rsidRDefault="001C31C7">
          <w:pPr>
            <w:pStyle w:val="29F8694E67294CDEAA1C55FD6CCCAD69"/>
          </w:pPr>
          <w:r>
            <w:t>[Company]</w:t>
          </w:r>
        </w:p>
      </w:docPartBody>
    </w:docPart>
    <w:docPart>
      <w:docPartPr>
        <w:name w:val="7BA5251A7BA84C65BF92A9C36566C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893B9-9BEC-48E4-AB47-1FB453C7B975}"/>
      </w:docPartPr>
      <w:docPartBody>
        <w:p w:rsidR="00000000" w:rsidRDefault="001C31C7">
          <w:pPr>
            <w:pStyle w:val="7BA5251A7BA84C65BF92A9C36566CBBD"/>
          </w:pPr>
          <w:r>
            <w:t>[Street Address, City, ST ZIP Code]</w:t>
          </w:r>
        </w:p>
      </w:docPartBody>
    </w:docPart>
    <w:docPart>
      <w:docPartPr>
        <w:name w:val="060A50BAC18442E693CD86C8334B7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A7062-AA57-4C80-BB44-FA7843BA8D9C}"/>
      </w:docPartPr>
      <w:docPartBody>
        <w:p w:rsidR="00000000" w:rsidRDefault="001C31C7">
          <w:pPr>
            <w:pStyle w:val="060A50BAC18442E693CD86C8334B75FA"/>
          </w:pPr>
          <w:r>
            <w:rPr>
              <w:rStyle w:val="Strong"/>
            </w:rPr>
            <w:t>[0000]</w:t>
          </w:r>
        </w:p>
      </w:docPartBody>
    </w:docPart>
    <w:docPart>
      <w:docPartPr>
        <w:name w:val="68BB356C5B3E482CAC6C5CF24F50E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73FED-CD59-4180-9B06-7787BF5AC780}"/>
      </w:docPartPr>
      <w:docPartBody>
        <w:p w:rsidR="00000000" w:rsidRDefault="006E6F87" w:rsidP="006E6F87">
          <w:pPr>
            <w:pStyle w:val="68BB356C5B3E482CAC6C5CF24F50EA31"/>
          </w:pPr>
          <w:r>
            <w:t>[Click to select date]</w:t>
          </w:r>
        </w:p>
      </w:docPartBody>
    </w:docPart>
    <w:docPart>
      <w:docPartPr>
        <w:name w:val="D5D4CF326DC44B97ABEDB3449DFBB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EDB2E-15DC-425C-A875-CC9121CC6A01}"/>
      </w:docPartPr>
      <w:docPartBody>
        <w:p w:rsidR="00000000" w:rsidRDefault="006E6F87" w:rsidP="006E6F87">
          <w:pPr>
            <w:pStyle w:val="D5D4CF326DC44B97ABEDB3449DFBBBA0"/>
          </w:pPr>
          <w:r>
            <w:t>[Name]</w:t>
          </w:r>
          <w:r>
            <w:br/>
            <w:t>[Address]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87"/>
    <w:rsid w:val="001C31C7"/>
    <w:rsid w:val="006E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F8694E67294CDEAA1C55FD6CCCAD69">
    <w:name w:val="29F8694E67294CDEAA1C55FD6CCCAD69"/>
  </w:style>
  <w:style w:type="paragraph" w:customStyle="1" w:styleId="7BA5251A7BA84C65BF92A9C36566CBBD">
    <w:name w:val="7BA5251A7BA84C65BF92A9C36566CBBD"/>
  </w:style>
  <w:style w:type="paragraph" w:customStyle="1" w:styleId="2AC2E3D4D5A14FBB8C9F33FB9807C61E">
    <w:name w:val="2AC2E3D4D5A14FBB8C9F33FB9807C61E"/>
  </w:style>
  <w:style w:type="paragraph" w:customStyle="1" w:styleId="AEE9EF81EC8E494A8F97589754665694">
    <w:name w:val="AEE9EF81EC8E494A8F97589754665694"/>
  </w:style>
  <w:style w:type="paragraph" w:customStyle="1" w:styleId="E2212260E9144549A50A4B82D268E1D1">
    <w:name w:val="E2212260E9144549A50A4B82D268E1D1"/>
  </w:style>
  <w:style w:type="paragraph" w:customStyle="1" w:styleId="2DA50CB7298848BF9E1CE489273A777A">
    <w:name w:val="2DA50CB7298848BF9E1CE489273A777A"/>
  </w:style>
  <w:style w:type="paragraph" w:customStyle="1" w:styleId="DB9A4EEE1E784D4294C3812564D5BDC6">
    <w:name w:val="DB9A4EEE1E784D4294C3812564D5BDC6"/>
  </w:style>
  <w:style w:type="character" w:styleId="Strong">
    <w:name w:val="Strong"/>
    <w:basedOn w:val="DefaultParagraphFont"/>
    <w:uiPriority w:val="22"/>
    <w:qFormat/>
    <w:rPr>
      <w:b w:val="0"/>
      <w:bCs w:val="0"/>
      <w:color w:val="5B9BD5" w:themeColor="accent1"/>
    </w:rPr>
  </w:style>
  <w:style w:type="paragraph" w:customStyle="1" w:styleId="060A50BAC18442E693CD86C8334B75FA">
    <w:name w:val="060A50BAC18442E693CD86C8334B75FA"/>
  </w:style>
  <w:style w:type="paragraph" w:customStyle="1" w:styleId="68BB356C5B3E482CAC6C5CF24F50EA31">
    <w:name w:val="68BB356C5B3E482CAC6C5CF24F50EA31"/>
    <w:rsid w:val="006E6F87"/>
  </w:style>
  <w:style w:type="paragraph" w:customStyle="1" w:styleId="D5D4CF326DC44B97ABEDB3449DFBBBA0">
    <w:name w:val="D5D4CF326DC44B97ABEDB3449DFBBBA0"/>
    <w:rsid w:val="006E6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CC781A-30A8-432B-96EF-F48290647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50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Shakib Haris</dc:creator>
  <cp:keywords/>
  <cp:lastModifiedBy>Shakib Haris</cp:lastModifiedBy>
  <cp:revision>2</cp:revision>
  <dcterms:created xsi:type="dcterms:W3CDTF">2018-01-20T11:38:00Z</dcterms:created>
  <dcterms:modified xsi:type="dcterms:W3CDTF">2018-01-20T12:28:00Z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TC029014899991</vt:lpwstr>
  </property>
</Properties>
</file>